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6EF" w14:textId="77777777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FA7E936" wp14:editId="17AAACDD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6559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&#13;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60ACF21A" w14:textId="74CE03E2" w:rsidR="00195EF4" w:rsidRDefault="00715855" w:rsidP="006C7B3E">
      <w:pPr>
        <w:pStyle w:val="Title"/>
      </w:pPr>
      <w:r>
        <w:t>Aiman Syeda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2D6F34" w14:paraId="3C84A7FB" w14:textId="77777777" w:rsidTr="0010570D">
        <w:tc>
          <w:tcPr>
            <w:tcW w:w="10080" w:type="dxa"/>
            <w:gridSpan w:val="2"/>
          </w:tcPr>
          <w:p w14:paraId="65D0C322" w14:textId="7B6D70A0" w:rsidR="002D6F34" w:rsidRPr="00304FD1" w:rsidRDefault="00715855" w:rsidP="00304FD1">
            <w:pPr>
              <w:pStyle w:val="Subtitle"/>
            </w:pPr>
            <w:r>
              <w:t>Email</w:t>
            </w:r>
            <w:r w:rsidR="005F2FF3">
              <w:t>/Skype</w:t>
            </w:r>
            <w:r>
              <w:t xml:space="preserve">: </w:t>
            </w:r>
            <w:hyperlink r:id="rId10" w:history="1">
              <w:r w:rsidRPr="00D0148B">
                <w:rPr>
                  <w:rStyle w:val="Hyperlink"/>
                </w:rPr>
                <w:t>aimansyeda10@gmail.com</w:t>
              </w:r>
            </w:hyperlink>
            <w:r>
              <w:t xml:space="preserve"> </w:t>
            </w:r>
            <w:r w:rsidR="002D6F34" w:rsidRPr="00195EF4">
              <w:t>|</w:t>
            </w:r>
            <w:r>
              <w:t>GitHub:</w:t>
            </w:r>
            <w:r w:rsidR="002D6F34" w:rsidRPr="00195EF4">
              <w:t xml:space="preserve"> </w:t>
            </w:r>
            <w:hyperlink r:id="rId11" w:history="1">
              <w:r w:rsidRPr="00715855">
                <w:rPr>
                  <w:rStyle w:val="Hyperlink"/>
                </w:rPr>
                <w:t>GitHub-</w:t>
              </w:r>
              <w:proofErr w:type="spellStart"/>
              <w:r w:rsidRPr="00715855">
                <w:rPr>
                  <w:rStyle w:val="Hyperlink"/>
                </w:rPr>
                <w:t>AimanSyeda</w:t>
              </w:r>
              <w:proofErr w:type="spellEnd"/>
            </w:hyperlink>
            <w:r w:rsidR="00304FD1">
              <w:t xml:space="preserve"> </w:t>
            </w:r>
          </w:p>
          <w:p w14:paraId="14DADA94" w14:textId="77777777" w:rsidR="00304FD1" w:rsidRPr="00304FD1" w:rsidRDefault="00304FD1" w:rsidP="00304FD1"/>
          <w:p w14:paraId="2B001078" w14:textId="39D619F1" w:rsidR="002D6F34" w:rsidRDefault="00715855" w:rsidP="00304FD1"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Passionate to work in Web development domain, critical thinking, hard-working, and good at intrapersonal skills. Looking forward to work on and improve web development skills.</w:t>
            </w:r>
          </w:p>
        </w:tc>
      </w:tr>
      <w:tr w:rsidR="0010570D" w14:paraId="06487450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482D2099" w14:textId="77777777" w:rsidR="0010570D" w:rsidRDefault="0010570D" w:rsidP="0010570D"/>
        </w:tc>
      </w:tr>
      <w:tr w:rsidR="0010570D" w14:paraId="15EBA1DE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4A2D5AA" w14:textId="77777777" w:rsidR="0010570D" w:rsidRDefault="0010570D" w:rsidP="0010570D"/>
        </w:tc>
      </w:tr>
      <w:tr w:rsidR="002D6F34" w14:paraId="6332562E" w14:textId="77777777" w:rsidTr="00304FD1">
        <w:trPr>
          <w:trHeight w:val="2088"/>
        </w:trPr>
        <w:tc>
          <w:tcPr>
            <w:tcW w:w="10080" w:type="dxa"/>
            <w:gridSpan w:val="2"/>
          </w:tcPr>
          <w:p w14:paraId="0BAD8397" w14:textId="77777777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8B8902A1F9B84F4187BB5216AA50B227"/>
                </w:placeholder>
                <w:temporary/>
                <w:showingPlcHdr/>
                <w15:appearance w15:val="hidden"/>
              </w:sdtPr>
              <w:sdtContent>
                <w:r w:rsidR="00304FD1">
                  <w:t>Education</w:t>
                </w:r>
              </w:sdtContent>
            </w:sdt>
          </w:p>
          <w:p w14:paraId="1A9DE557" w14:textId="0EEB28A6" w:rsidR="0010570D" w:rsidRPr="00385FE3" w:rsidRDefault="00715855" w:rsidP="00385FE3">
            <w:pPr>
              <w:pStyle w:val="Heading2"/>
            </w:pPr>
            <w:r>
              <w:t xml:space="preserve">Bachelor of Engineering in Electronics and Communication: </w:t>
            </w:r>
            <w:r w:rsidRPr="00715855">
              <w:t>SLN College of Engineering</w:t>
            </w:r>
          </w:p>
          <w:p w14:paraId="3673F7E6" w14:textId="744E2261" w:rsidR="0010570D" w:rsidRPr="00385FE3" w:rsidRDefault="00FC480D" w:rsidP="00385FE3">
            <w:pPr>
              <w:pStyle w:val="Heading3"/>
            </w:pPr>
            <w:r>
              <w:t>Sept 2017 -</w:t>
            </w:r>
            <w:r w:rsidR="00715855">
              <w:t>Aug 2021</w:t>
            </w:r>
          </w:p>
          <w:p w14:paraId="19F9FC5D" w14:textId="225EAAE0" w:rsidR="0010570D" w:rsidRDefault="00715855" w:rsidP="0010570D">
            <w:pPr>
              <w:pStyle w:val="ListBullet"/>
            </w:pPr>
            <w:r>
              <w:t xml:space="preserve">Programming: Python, C/C++, </w:t>
            </w:r>
            <w:proofErr w:type="spellStart"/>
            <w:r>
              <w:t>MatLab</w:t>
            </w:r>
            <w:proofErr w:type="spellEnd"/>
          </w:p>
          <w:p w14:paraId="40BEB147" w14:textId="6A85F554" w:rsidR="0010570D" w:rsidRDefault="00715855" w:rsidP="00715855">
            <w:pPr>
              <w:pStyle w:val="ListBullet"/>
            </w:pPr>
            <w:r>
              <w:t>Control Systems, Advanced Control System, Microprocessor/Micro</w:t>
            </w:r>
            <w:r w:rsidR="00FC480D">
              <w:t>c</w:t>
            </w:r>
            <w:r>
              <w:t>ontroller</w:t>
            </w:r>
          </w:p>
          <w:p w14:paraId="5FCD5492" w14:textId="25062B4B" w:rsidR="00715855" w:rsidRPr="0010570D" w:rsidRDefault="00715855" w:rsidP="00715855">
            <w:pPr>
              <w:pStyle w:val="ListBullet"/>
            </w:pPr>
            <w:r>
              <w:t xml:space="preserve">MS Office, MS </w:t>
            </w:r>
            <w:r w:rsidR="00323D6C">
              <w:t>Word, MS PowerPoint, MS Access</w:t>
            </w:r>
          </w:p>
        </w:tc>
      </w:tr>
      <w:tr w:rsidR="0010570D" w14:paraId="171DAC88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1D210731" w14:textId="77777777" w:rsidR="0010570D" w:rsidRDefault="0010570D" w:rsidP="0010570D"/>
        </w:tc>
      </w:tr>
      <w:tr w:rsidR="0010570D" w14:paraId="45ABCF26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870AD0E" w14:textId="77777777" w:rsidR="0010570D" w:rsidRDefault="0010570D" w:rsidP="0010570D"/>
        </w:tc>
      </w:tr>
      <w:tr w:rsidR="0010570D" w14:paraId="2A02FDC9" w14:textId="77777777" w:rsidTr="00304FD1">
        <w:trPr>
          <w:trHeight w:val="4860"/>
        </w:trPr>
        <w:tc>
          <w:tcPr>
            <w:tcW w:w="10080" w:type="dxa"/>
            <w:gridSpan w:val="2"/>
          </w:tcPr>
          <w:p w14:paraId="6B36AF35" w14:textId="77777777" w:rsidR="0010570D" w:rsidRDefault="00000000" w:rsidP="0010570D">
            <w:pPr>
              <w:pStyle w:val="Heading1"/>
            </w:pPr>
            <w:sdt>
              <w:sdtPr>
                <w:id w:val="-1163239098"/>
                <w:placeholder>
                  <w:docPart w:val="16F319D7D1EFFB47AB938299F1A925A6"/>
                </w:placeholder>
                <w:temporary/>
                <w:showingPlcHdr/>
                <w15:appearance w15:val="hidden"/>
              </w:sdtPr>
              <w:sdtContent>
                <w:r w:rsidR="00304FD1" w:rsidRPr="00FA7765">
                  <w:t>Experi</w:t>
                </w:r>
                <w:r w:rsidR="004318EF">
                  <w:t>E</w:t>
                </w:r>
                <w:r w:rsidR="00304FD1" w:rsidRPr="00FA7765">
                  <w:t>nce</w:t>
                </w:r>
              </w:sdtContent>
            </w:sdt>
          </w:p>
          <w:p w14:paraId="1BE3380D" w14:textId="2B7A968F" w:rsidR="00323D6C" w:rsidRDefault="00323D6C" w:rsidP="007A5431">
            <w:pPr>
              <w:pStyle w:val="Heading2"/>
            </w:pPr>
            <w:r>
              <w:t>Internship: Development of Website for Placement Hub</w:t>
            </w:r>
          </w:p>
          <w:p w14:paraId="2BEC6C42" w14:textId="525EDA22" w:rsidR="0010570D" w:rsidRPr="00323D6C" w:rsidRDefault="00323D6C" w:rsidP="007A5431">
            <w:pPr>
              <w:pStyle w:val="Heading2"/>
            </w:pPr>
            <w:proofErr w:type="spellStart"/>
            <w:r w:rsidRPr="00323D6C">
              <w:t>ParvaM</w:t>
            </w:r>
            <w:proofErr w:type="spellEnd"/>
            <w:r w:rsidRPr="00323D6C">
              <w:t xml:space="preserve"> </w:t>
            </w:r>
            <w:proofErr w:type="spellStart"/>
            <w:r w:rsidRPr="00323D6C">
              <w:t>Consultech</w:t>
            </w:r>
            <w:proofErr w:type="spellEnd"/>
            <w:r>
              <w:t>, Bangalore</w:t>
            </w:r>
          </w:p>
          <w:p w14:paraId="2801D7F3" w14:textId="79C805FE" w:rsidR="0010570D" w:rsidRPr="00CE3B09" w:rsidRDefault="00323D6C" w:rsidP="000B6298">
            <w:pPr>
              <w:pStyle w:val="Heading3"/>
            </w:pPr>
            <w:r>
              <w:t>Aug 2020 – Sep 2020</w:t>
            </w:r>
          </w:p>
          <w:p w14:paraId="3C1E4F37" w14:textId="77777777" w:rsidR="00323D6C" w:rsidRDefault="00323D6C" w:rsidP="00323D6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StarUML</w:t>
            </w:r>
            <w:proofErr w:type="spellEnd"/>
            <w:r>
              <w:t xml:space="preserve"> </w:t>
            </w:r>
          </w:p>
          <w:p w14:paraId="56EBD612" w14:textId="77777777" w:rsidR="00323D6C" w:rsidRDefault="00323D6C" w:rsidP="00323D6C">
            <w:pPr>
              <w:pStyle w:val="ListParagraph"/>
              <w:numPr>
                <w:ilvl w:val="0"/>
                <w:numId w:val="7"/>
              </w:numPr>
            </w:pPr>
            <w:r>
              <w:t xml:space="preserve">Website design using Django </w:t>
            </w:r>
          </w:p>
          <w:p w14:paraId="74C22C75" w14:textId="02618E0D" w:rsidR="00323D6C" w:rsidRDefault="00323D6C" w:rsidP="00323D6C">
            <w:pPr>
              <w:pStyle w:val="ListParagraph"/>
              <w:numPr>
                <w:ilvl w:val="0"/>
                <w:numId w:val="7"/>
              </w:numPr>
            </w:pPr>
            <w:r>
              <w:t>Creating webpages use profile, Login Page, Homepage etc.</w:t>
            </w:r>
          </w:p>
          <w:p w14:paraId="69C6530D" w14:textId="15B15377" w:rsidR="0010570D" w:rsidRDefault="00323D6C" w:rsidP="00323D6C">
            <w:pPr>
              <w:pStyle w:val="ListParagraph"/>
              <w:numPr>
                <w:ilvl w:val="0"/>
                <w:numId w:val="7"/>
              </w:numPr>
            </w:pPr>
            <w:r>
              <w:t xml:space="preserve">Python Django, ML Algorithm, Pandas </w:t>
            </w:r>
          </w:p>
          <w:p w14:paraId="4A5FBE2C" w14:textId="77777777" w:rsidR="00323D6C" w:rsidRDefault="00323D6C" w:rsidP="0010570D">
            <w:pPr>
              <w:tabs>
                <w:tab w:val="left" w:pos="6480"/>
              </w:tabs>
            </w:pPr>
          </w:p>
          <w:p w14:paraId="0EEF5742" w14:textId="77777777" w:rsidR="00FC480D" w:rsidRDefault="00FC480D" w:rsidP="0010570D">
            <w:pPr>
              <w:tabs>
                <w:tab w:val="left" w:pos="6480"/>
              </w:tabs>
            </w:pPr>
          </w:p>
          <w:p w14:paraId="24BD4161" w14:textId="639562FA" w:rsidR="00323D6C" w:rsidRPr="00323D6C" w:rsidRDefault="00323D6C" w:rsidP="00323D6C">
            <w:pPr>
              <w:pStyle w:val="Heading2"/>
            </w:pPr>
            <w:r>
              <w:t>Hobby Project: SQL Steel Data Challenge</w:t>
            </w:r>
          </w:p>
          <w:p w14:paraId="0B81DDD7" w14:textId="1507B6B4" w:rsidR="00323D6C" w:rsidRPr="00CE3B09" w:rsidRDefault="00323D6C" w:rsidP="00323D6C">
            <w:pPr>
              <w:pStyle w:val="Heading3"/>
            </w:pPr>
            <w:r>
              <w:t>July 2023 – July 2023</w:t>
            </w:r>
          </w:p>
          <w:p w14:paraId="1028378B" w14:textId="77777777" w:rsidR="00323D6C" w:rsidRDefault="00323D6C" w:rsidP="00323D6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StarUML</w:t>
            </w:r>
            <w:proofErr w:type="spellEnd"/>
            <w:r>
              <w:t xml:space="preserve"> </w:t>
            </w:r>
          </w:p>
          <w:p w14:paraId="71E794B1" w14:textId="77777777" w:rsidR="00323D6C" w:rsidRDefault="00323D6C" w:rsidP="00323D6C">
            <w:pPr>
              <w:pStyle w:val="ListParagraph"/>
              <w:numPr>
                <w:ilvl w:val="0"/>
                <w:numId w:val="8"/>
              </w:numPr>
            </w:pPr>
            <w:r>
              <w:t xml:space="preserve">Website design using Django </w:t>
            </w:r>
          </w:p>
          <w:p w14:paraId="5C402D8B" w14:textId="77777777" w:rsidR="00323D6C" w:rsidRDefault="00323D6C" w:rsidP="00323D6C">
            <w:pPr>
              <w:pStyle w:val="ListParagraph"/>
              <w:numPr>
                <w:ilvl w:val="0"/>
                <w:numId w:val="8"/>
              </w:numPr>
            </w:pPr>
            <w:r>
              <w:t>Creating webpages use profile, Login Page, Homepage etc.</w:t>
            </w:r>
          </w:p>
          <w:p w14:paraId="25200A7C" w14:textId="77777777" w:rsidR="00323D6C" w:rsidRDefault="00323D6C" w:rsidP="00323D6C">
            <w:pPr>
              <w:pStyle w:val="ListParagraph"/>
              <w:numPr>
                <w:ilvl w:val="0"/>
                <w:numId w:val="8"/>
              </w:numPr>
            </w:pPr>
            <w:r>
              <w:t xml:space="preserve">Python Django, ML Algorithm, Pandas </w:t>
            </w:r>
          </w:p>
          <w:p w14:paraId="350F60D8" w14:textId="73934C74" w:rsidR="00323D6C" w:rsidRDefault="00323D6C" w:rsidP="0010570D">
            <w:pPr>
              <w:tabs>
                <w:tab w:val="left" w:pos="6480"/>
              </w:tabs>
            </w:pPr>
          </w:p>
        </w:tc>
      </w:tr>
      <w:tr w:rsidR="0010570D" w14:paraId="4BC7889B" w14:textId="77777777" w:rsidTr="00323D6C">
        <w:trPr>
          <w:trHeight w:val="60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4FCECE27" w14:textId="77777777" w:rsidR="0010570D" w:rsidRPr="00FA7765" w:rsidRDefault="0010570D" w:rsidP="0010570D"/>
        </w:tc>
      </w:tr>
      <w:tr w:rsidR="0010570D" w14:paraId="1A991F92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40D0855D" w14:textId="77777777" w:rsidR="0010570D" w:rsidRPr="00FA7765" w:rsidRDefault="0010570D" w:rsidP="0010570D"/>
        </w:tc>
      </w:tr>
      <w:tr w:rsidR="002D6F34" w14:paraId="2C39E149" w14:textId="77777777" w:rsidTr="0010570D">
        <w:tc>
          <w:tcPr>
            <w:tcW w:w="10080" w:type="dxa"/>
            <w:gridSpan w:val="2"/>
          </w:tcPr>
          <w:p w14:paraId="7F5CF542" w14:textId="77777777" w:rsidR="002D6F34" w:rsidRDefault="00000000" w:rsidP="000B6298">
            <w:pPr>
              <w:pStyle w:val="Heading1"/>
            </w:pPr>
            <w:sdt>
              <w:sdtPr>
                <w:id w:val="1921290404"/>
                <w:placeholder>
                  <w:docPart w:val="3475BD5A6047CE4390C4985684BEFB20"/>
                </w:placeholder>
                <w:temporary/>
                <w:showingPlcHdr/>
                <w15:appearance w15:val="hidden"/>
              </w:sdtPr>
              <w:sdtContent>
                <w:r w:rsidR="000B6298" w:rsidRPr="00FA7765">
                  <w:t>Skills</w:t>
                </w:r>
              </w:sdtContent>
            </w:sdt>
          </w:p>
        </w:tc>
      </w:tr>
      <w:tr w:rsidR="0010570D" w14:paraId="094ECC56" w14:textId="77777777" w:rsidTr="0010570D">
        <w:tc>
          <w:tcPr>
            <w:tcW w:w="5040" w:type="dxa"/>
          </w:tcPr>
          <w:p w14:paraId="43846E2F" w14:textId="4085A8C2" w:rsidR="0010570D" w:rsidRDefault="00323D6C" w:rsidP="0010570D">
            <w:pPr>
              <w:pStyle w:val="ListBullet"/>
            </w:pPr>
            <w:r>
              <w:t xml:space="preserve">Microsoft Office, Word, PowerPoint, Excel, </w:t>
            </w:r>
          </w:p>
          <w:p w14:paraId="10158F81" w14:textId="485045FE" w:rsidR="00323D6C" w:rsidRDefault="00323D6C" w:rsidP="000B6298">
            <w:pPr>
              <w:pStyle w:val="ListBullet"/>
            </w:pPr>
            <w:r>
              <w:t xml:space="preserve">Python (Pandas,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  <w:r>
              <w:t xml:space="preserve">), Django </w:t>
            </w:r>
          </w:p>
          <w:p w14:paraId="395B97E1" w14:textId="77777777" w:rsidR="0010570D" w:rsidRDefault="00323D6C" w:rsidP="00323D6C">
            <w:pPr>
              <w:pStyle w:val="ListBullet"/>
            </w:pPr>
            <w:r>
              <w:t xml:space="preserve">SQL: </w:t>
            </w:r>
            <w:proofErr w:type="spellStart"/>
            <w:r>
              <w:t>PostGres</w:t>
            </w:r>
            <w:proofErr w:type="spellEnd"/>
            <w:r>
              <w:t xml:space="preserve">, MySQL </w:t>
            </w:r>
          </w:p>
          <w:p w14:paraId="3E0AC4D9" w14:textId="497F2364" w:rsidR="00FC480D" w:rsidRDefault="00FC480D" w:rsidP="00FC480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5040" w:type="dxa"/>
          </w:tcPr>
          <w:p w14:paraId="186228D4" w14:textId="305C9EFE" w:rsidR="000B6298" w:rsidRDefault="00FC480D" w:rsidP="00FC480D">
            <w:pPr>
              <w:pStyle w:val="ListBullet"/>
            </w:pPr>
            <w:r>
              <w:t xml:space="preserve">Coursera: ‘Python for </w:t>
            </w:r>
            <w:proofErr w:type="spellStart"/>
            <w:r>
              <w:t>everbody</w:t>
            </w:r>
            <w:proofErr w:type="spellEnd"/>
            <w:r>
              <w:t>’</w:t>
            </w:r>
          </w:p>
          <w:p w14:paraId="6277A770" w14:textId="77777777" w:rsidR="00FC480D" w:rsidRDefault="00323D6C" w:rsidP="00FC480D">
            <w:pPr>
              <w:pStyle w:val="ListBullet"/>
            </w:pPr>
            <w:r>
              <w:t>Communication Skills, Presentation Skills</w:t>
            </w:r>
          </w:p>
          <w:p w14:paraId="08C5049E" w14:textId="359C2D3F" w:rsidR="00FC480D" w:rsidRDefault="00FC480D" w:rsidP="00FC480D">
            <w:pPr>
              <w:pStyle w:val="ListBullet"/>
            </w:pPr>
            <w:proofErr w:type="spellStart"/>
            <w:r>
              <w:t>MatLab</w:t>
            </w:r>
            <w:proofErr w:type="spellEnd"/>
            <w:r>
              <w:t>, C-Programming</w:t>
            </w:r>
          </w:p>
        </w:tc>
      </w:tr>
    </w:tbl>
    <w:p w14:paraId="2F01B5CB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8F1E" w14:textId="77777777" w:rsidR="009C410A" w:rsidRDefault="009C410A" w:rsidP="00E97F0F">
      <w:r>
        <w:separator/>
      </w:r>
    </w:p>
  </w:endnote>
  <w:endnote w:type="continuationSeparator" w:id="0">
    <w:p w14:paraId="69BEE2DE" w14:textId="77777777" w:rsidR="009C410A" w:rsidRDefault="009C410A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11AF" w14:textId="77777777" w:rsidR="009C410A" w:rsidRDefault="009C410A" w:rsidP="00E97F0F">
      <w:r>
        <w:separator/>
      </w:r>
    </w:p>
  </w:footnote>
  <w:footnote w:type="continuationSeparator" w:id="0">
    <w:p w14:paraId="1A3090D2" w14:textId="77777777" w:rsidR="009C410A" w:rsidRDefault="009C410A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670F8B"/>
    <w:multiLevelType w:val="hybridMultilevel"/>
    <w:tmpl w:val="7D2C6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551097F"/>
    <w:multiLevelType w:val="hybridMultilevel"/>
    <w:tmpl w:val="7D2C6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3"/>
  </w:num>
  <w:num w:numId="2" w16cid:durableId="1850561498">
    <w:abstractNumId w:val="7"/>
  </w:num>
  <w:num w:numId="3" w16cid:durableId="1439131869">
    <w:abstractNumId w:val="4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5"/>
  </w:num>
  <w:num w:numId="7" w16cid:durableId="864056475">
    <w:abstractNumId w:val="6"/>
  </w:num>
  <w:num w:numId="8" w16cid:durableId="1986009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5"/>
    <w:rsid w:val="000023FF"/>
    <w:rsid w:val="00064367"/>
    <w:rsid w:val="000761F2"/>
    <w:rsid w:val="000B6298"/>
    <w:rsid w:val="000D5216"/>
    <w:rsid w:val="001054FD"/>
    <w:rsid w:val="0010570D"/>
    <w:rsid w:val="00180710"/>
    <w:rsid w:val="00195EF4"/>
    <w:rsid w:val="001D7755"/>
    <w:rsid w:val="00222532"/>
    <w:rsid w:val="00285F5A"/>
    <w:rsid w:val="002D6F34"/>
    <w:rsid w:val="0030456C"/>
    <w:rsid w:val="00304FD1"/>
    <w:rsid w:val="00323D6C"/>
    <w:rsid w:val="00347C6E"/>
    <w:rsid w:val="00356697"/>
    <w:rsid w:val="00385FE3"/>
    <w:rsid w:val="003B446A"/>
    <w:rsid w:val="00404608"/>
    <w:rsid w:val="004318EF"/>
    <w:rsid w:val="00462DB0"/>
    <w:rsid w:val="004D2889"/>
    <w:rsid w:val="00510684"/>
    <w:rsid w:val="00512023"/>
    <w:rsid w:val="0057527E"/>
    <w:rsid w:val="005937B7"/>
    <w:rsid w:val="00595471"/>
    <w:rsid w:val="005A4905"/>
    <w:rsid w:val="005A5DD3"/>
    <w:rsid w:val="005F2FF3"/>
    <w:rsid w:val="00615397"/>
    <w:rsid w:val="00643E15"/>
    <w:rsid w:val="00651F22"/>
    <w:rsid w:val="006C7B3E"/>
    <w:rsid w:val="006E6F61"/>
    <w:rsid w:val="00715855"/>
    <w:rsid w:val="007A5431"/>
    <w:rsid w:val="008B3A32"/>
    <w:rsid w:val="008B6187"/>
    <w:rsid w:val="008C49DB"/>
    <w:rsid w:val="008C5D5E"/>
    <w:rsid w:val="00913310"/>
    <w:rsid w:val="009A0812"/>
    <w:rsid w:val="009C410A"/>
    <w:rsid w:val="00A006FD"/>
    <w:rsid w:val="00A06949"/>
    <w:rsid w:val="00A07BB9"/>
    <w:rsid w:val="00A40DEC"/>
    <w:rsid w:val="00A66AFF"/>
    <w:rsid w:val="00AA3564"/>
    <w:rsid w:val="00AB4707"/>
    <w:rsid w:val="00AE1FE7"/>
    <w:rsid w:val="00B00B32"/>
    <w:rsid w:val="00BD6F90"/>
    <w:rsid w:val="00C74AF9"/>
    <w:rsid w:val="00CC0FFE"/>
    <w:rsid w:val="00CE3B09"/>
    <w:rsid w:val="00D44C0E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480D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08AB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715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715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iman-syeda" TargetMode="External"/><Relationship Id="rId5" Type="http://schemas.openxmlformats.org/officeDocument/2006/relationships/styles" Target="styles.xml"/><Relationship Id="rId10" Type="http://schemas.openxmlformats.org/officeDocument/2006/relationships/hyperlink" Target="mailto:aimansyeda1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zi/Library/Containers/com.microsoft.Word/Data/Library/Application%20Support/Microsoft/Office/16.0/DTS/Search/%7bB4FFAF59-12D3-8645-8E17-5526E5AF0428%7dtf6717288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8902A1F9B84F4187BB5216AA50B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AE59D-2F19-764A-85E8-6002E76F46FB}"/>
      </w:docPartPr>
      <w:docPartBody>
        <w:p w:rsidR="000B0ADE" w:rsidRDefault="00000000">
          <w:pPr>
            <w:pStyle w:val="8B8902A1F9B84F4187BB5216AA50B227"/>
          </w:pPr>
          <w:r>
            <w:t>Education</w:t>
          </w:r>
        </w:p>
      </w:docPartBody>
    </w:docPart>
    <w:docPart>
      <w:docPartPr>
        <w:name w:val="16F319D7D1EFFB47AB938299F1A9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537A7-5B0C-B948-849F-AE8404B83CF4}"/>
      </w:docPartPr>
      <w:docPartBody>
        <w:p w:rsidR="000B0ADE" w:rsidRDefault="00000000">
          <w:pPr>
            <w:pStyle w:val="16F319D7D1EFFB47AB938299F1A925A6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3475BD5A6047CE4390C4985684BEF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67F4-684A-D846-A861-363FB19598E1}"/>
      </w:docPartPr>
      <w:docPartBody>
        <w:p w:rsidR="000B0ADE" w:rsidRDefault="00000000">
          <w:pPr>
            <w:pStyle w:val="3475BD5A6047CE4390C4985684BEFB20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9B"/>
    <w:rsid w:val="000B0ADE"/>
    <w:rsid w:val="00116AF2"/>
    <w:rsid w:val="00C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8902A1F9B84F4187BB5216AA50B227">
    <w:name w:val="8B8902A1F9B84F4187BB5216AA50B227"/>
  </w:style>
  <w:style w:type="paragraph" w:customStyle="1" w:styleId="16F319D7D1EFFB47AB938299F1A925A6">
    <w:name w:val="16F319D7D1EFFB47AB938299F1A925A6"/>
  </w:style>
  <w:style w:type="paragraph" w:customStyle="1" w:styleId="3475BD5A6047CE4390C4985684BEFB20">
    <w:name w:val="3475BD5A6047CE4390C4985684BEF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2023-08-19T18:20:00Z</dcterms:created>
  <dcterms:modified xsi:type="dcterms:W3CDTF">2023-08-19T19:06:00Z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